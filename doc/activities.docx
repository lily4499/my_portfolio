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</w:rPr>
      </w:pPr>
      <w:r>
        <w:rPr>
          <w:rFonts w:hint="default" w:ascii="Times New Roman" w:hAnsi="Times New Roman" w:eastAsia="Microsoft YaHei" w:cs="Times New Roman"/>
          <w:sz w:val="26"/>
          <w:szCs w:val="26"/>
        </w:rPr>
        <w:t xml:space="preserve">We offer IT solutions to meet the business needs of our clients.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</w:rPr>
      </w:pPr>
      <w:r>
        <w:rPr>
          <w:rFonts w:hint="default" w:ascii="Times New Roman" w:hAnsi="Times New Roman" w:eastAsia="Microsoft YaHei" w:cs="Times New Roman"/>
          <w:sz w:val="26"/>
          <w:szCs w:val="26"/>
        </w:rPr>
        <w:t>So,</w:t>
      </w: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 xml:space="preserve"> we</w:t>
      </w:r>
      <w:r>
        <w:rPr>
          <w:rFonts w:hint="default" w:ascii="Times New Roman" w:hAnsi="Times New Roman" w:eastAsia="Microsoft YaHei" w:cs="Times New Roman"/>
          <w:sz w:val="26"/>
          <w:szCs w:val="26"/>
        </w:rPr>
        <w:t xml:space="preserve"> don't have a standard day at my company. Everything is base on what </w:t>
      </w: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 xml:space="preserve">we </w:t>
      </w:r>
      <w:r>
        <w:rPr>
          <w:rFonts w:hint="default" w:ascii="Times New Roman" w:hAnsi="Times New Roman" w:eastAsia="Microsoft YaHei" w:cs="Times New Roman"/>
          <w:sz w:val="26"/>
          <w:szCs w:val="26"/>
        </w:rPr>
        <w:t>have in hand. Mostly consulting and project base.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</w:rPr>
      </w:pPr>
      <w:bookmarkStart w:id="0" w:name="_GoBack"/>
      <w:r>
        <w:rPr>
          <w:rFonts w:hint="default" w:ascii="Times New Roman" w:hAnsi="Times New Roman" w:eastAsia="Microsoft YaHei" w:cs="Times New Roman"/>
          <w:sz w:val="26"/>
          <w:szCs w:val="26"/>
        </w:rPr>
        <w:t xml:space="preserve">                             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Sometimes, I can find myself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On Linux: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 xml:space="preserve">Writing bash shell script to automate tasks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Doing an inventory of a server that need to be decommissioned.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Troubleshooting a server that is down or slow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eastAsia" w:ascii="Times New Roman" w:hAnsi="Times New Roman" w:eastAsia="Microsoft YaHei" w:cs="Times New Roman"/>
          <w:sz w:val="26"/>
          <w:szCs w:val="26"/>
          <w:lang w:val="en-US"/>
        </w:rPr>
        <w:t>Building Load balancer using the haproxy software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eastAsia" w:ascii="Times New Roman" w:hAnsi="Times New Roman" w:eastAsia="Microsoft YaHei" w:cs="Times New Roman"/>
          <w:sz w:val="26"/>
          <w:szCs w:val="26"/>
          <w:lang w:val="en-US"/>
        </w:rPr>
        <w:t>Secure the linux: We use the CIS benchmark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eastAsia" w:ascii="Times New Roman" w:hAnsi="Times New Roman" w:eastAsia="Microsoft YaHei" w:cs="Times New Roman"/>
          <w:sz w:val="26"/>
          <w:szCs w:val="26"/>
          <w:lang w:val="en-US"/>
        </w:rPr>
        <w:t>configure the dns on a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On DevOps: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Building a full CI/CD pipeline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Setting up infrastructure as a code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Resolving git conflit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Doing a quick integration in jenkins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Writing roles in Ansible that a client needs to run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With clients who need to build their application: I have to figure out how they want to deploy the application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On Cloud: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eastAsia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B</w:t>
      </w:r>
      <w:r>
        <w:rPr>
          <w:rFonts w:hint="eastAsia" w:ascii="Times New Roman" w:hAnsi="Times New Roman" w:eastAsia="Microsoft YaHei" w:cs="Times New Roman"/>
          <w:sz w:val="26"/>
          <w:szCs w:val="26"/>
          <w:lang w:val="en-US"/>
        </w:rPr>
        <w:t xml:space="preserve">uilding of 3 tier application running completely on </w:t>
      </w: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AWS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Migrating application on-premise to AWS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Deploy application from Jenkins to GKE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Loading files in BigQuery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On Scripting Language: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Bash shell script to setup wordpress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Python script to convert txt files to csv files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Python script to find specific files on your system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210" w:rightChars="-100" w:hanging="420" w:firstLineChars="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Python script to generate random 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However, Below is my regular daily activities: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Checking Email/ JIRA Tickets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Checking Notifications from monitoring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Ensuring that there is no critical alert unattended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Making sure that the pipeline runs smoothly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Interaction with other teams ( Developer Team, Database Team, Network Team, Production Team)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Automation for repetitive tasks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Dealing with Legacy stuff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Creating jenkins jobs for deployment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Deploying code on Dev &amp; Prod Servers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Removing bottlneck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Microsoft YaHei" w:cs="Times New Roman"/>
          <w:sz w:val="26"/>
          <w:szCs w:val="26"/>
          <w:lang w:val="en-US"/>
        </w:rPr>
        <w:t>** Documentation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-200" w:right="-210" w:rightChars="-100"/>
        <w:textAlignment w:val="auto"/>
        <w:outlineLvl w:val="0"/>
        <w:rPr>
          <w:rFonts w:hint="default" w:ascii="Times New Roman" w:hAnsi="Times New Roman" w:eastAsia="Microsoft YaHei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Microsoft YaHei" w:cs="Times New Roman"/>
          <w:sz w:val="26"/>
          <w:szCs w:val="26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-1132205</wp:posOffset>
          </wp:positionH>
          <wp:positionV relativeFrom="paragraph">
            <wp:posOffset>-551815</wp:posOffset>
          </wp:positionV>
          <wp:extent cx="7590790" cy="10735310"/>
          <wp:effectExtent l="0" t="0" r="10160" b="8890"/>
          <wp:wrapNone/>
          <wp:docPr id="1" name="图片 1" descr="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790" cy="1073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DE946"/>
    <w:multiLevelType w:val="singleLevel"/>
    <w:tmpl w:val="88CDE9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74552"/>
    <w:rsid w:val="109C7160"/>
    <w:rsid w:val="14A738ED"/>
    <w:rsid w:val="1DBF17B1"/>
    <w:rsid w:val="31F4329E"/>
    <w:rsid w:val="4AC34040"/>
    <w:rsid w:val="4CCC227E"/>
    <w:rsid w:val="5F792EE7"/>
    <w:rsid w:val="664D4CE0"/>
    <w:rsid w:val="6A787647"/>
    <w:rsid w:val="702A626B"/>
    <w:rsid w:val="72874552"/>
    <w:rsid w:val="7D0D0B10"/>
    <w:rsid w:val="7E4C610E"/>
    <w:rsid w:val="7F91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\AppData\Local\Packages\ZhuhaiKingsoftOfficeSoftw.WPSOffice2019_924xes6e8q1tw\LocalCache\Roaming\Kingsoft\office6\templates\download\%5bLetter%20Paper%5dShadows\Fresh%20Beauty%20Shadows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Fresh Beauty Shadows Letter.docx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2022-02-24T22:17:00Z</dcterms:created>
  <dc:creator>lil</dc:creator>
  <cp:lastModifiedBy>Liliane Konissi</cp:lastModifiedBy>
  <dcterms:modified xsi:type="dcterms:W3CDTF">2022-02-28T16:01:32Z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5606246A79D8410FBBCF072818C84318</vt:lpwstr>
  </property>
</Properties>
</file>